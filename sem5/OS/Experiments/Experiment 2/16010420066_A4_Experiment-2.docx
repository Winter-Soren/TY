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A3" w:rsidRDefault="000558AB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Name: Aayush Shah                             Roll No: 16010420066                          Batch:A4</w:t>
      </w:r>
    </w:p>
    <w:p w:rsidR="00F42DA3" w:rsidRDefault="00F42DA3">
      <w:pPr>
        <w:pStyle w:val="Standard"/>
        <w:rPr>
          <w:rFonts w:ascii="Times New Roman" w:hAnsi="Times New Roman" w:cs="Times New Roman"/>
        </w:rPr>
      </w:pPr>
    </w:p>
    <w:p w:rsidR="00F42DA3" w:rsidRDefault="000558AB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Experiment: 2</w:t>
      </w:r>
    </w:p>
    <w:p w:rsidR="00F42DA3" w:rsidRDefault="00F42DA3">
      <w:pPr>
        <w:pStyle w:val="Standard"/>
      </w:pPr>
    </w:p>
    <w:p w:rsidR="00F42DA3" w:rsidRDefault="00F42DA3">
      <w:pPr>
        <w:pStyle w:val="Standard"/>
      </w:pPr>
    </w:p>
    <w:p w:rsidR="00F42DA3" w:rsidRDefault="000558AB">
      <w:pPr>
        <w:pStyle w:val="Standard"/>
      </w:pPr>
      <w:r>
        <w:t>kjsce@ubuntu:~$ touch new.txt</w:t>
      </w:r>
    </w:p>
    <w:p w:rsidR="00F42DA3" w:rsidRDefault="000558AB">
      <w:pPr>
        <w:pStyle w:val="Standard"/>
      </w:pPr>
      <w:r>
        <w:t>kjsce@ubuntu:~$ cat&gt;new.txt</w:t>
      </w:r>
    </w:p>
    <w:p w:rsidR="00F42DA3" w:rsidRDefault="000558AB">
      <w:pPr>
        <w:pStyle w:val="Standard"/>
      </w:pPr>
      <w:r>
        <w:t>hi, i am</w:t>
      </w:r>
      <w:r>
        <w:t xml:space="preserve"> aayush</w:t>
      </w:r>
    </w:p>
    <w:p w:rsidR="00F42DA3" w:rsidRDefault="000558AB">
      <w:pPr>
        <w:pStyle w:val="Standard"/>
      </w:pPr>
      <w:r>
        <w:t>^C</w:t>
      </w:r>
    </w:p>
    <w:p w:rsidR="00F42DA3" w:rsidRDefault="000558AB">
      <w:pPr>
        <w:pStyle w:val="Standard"/>
      </w:pPr>
      <w:r>
        <w:t>kjsce@ubuntu:~$ cat new.txt</w:t>
      </w:r>
    </w:p>
    <w:p w:rsidR="00F42DA3" w:rsidRDefault="000558AB">
      <w:pPr>
        <w:pStyle w:val="Standard"/>
      </w:pPr>
      <w:r>
        <w:t>hi, i am aayush</w:t>
      </w:r>
    </w:p>
    <w:p w:rsidR="00F42DA3" w:rsidRDefault="000558AB">
      <w:pPr>
        <w:pStyle w:val="Standard"/>
      </w:pPr>
      <w:r>
        <w:t>kjsce@ubuntu:~$ cat&gt;&gt;new.txt</w:t>
      </w:r>
    </w:p>
    <w:p w:rsidR="00F42DA3" w:rsidRDefault="000558AB">
      <w:pPr>
        <w:pStyle w:val="Standard"/>
      </w:pPr>
      <w:r>
        <w:t>hi everyone</w:t>
      </w:r>
    </w:p>
    <w:p w:rsidR="00F42DA3" w:rsidRDefault="000558AB">
      <w:pPr>
        <w:pStyle w:val="Standard"/>
      </w:pPr>
      <w:r>
        <w:t>^C</w:t>
      </w:r>
    </w:p>
    <w:p w:rsidR="00F42DA3" w:rsidRDefault="000558AB">
      <w:pPr>
        <w:pStyle w:val="Standard"/>
      </w:pPr>
      <w:r>
        <w:t>kjsce@ubuntu:~$ cat new.txt</w:t>
      </w:r>
    </w:p>
    <w:p w:rsidR="00F42DA3" w:rsidRDefault="000558AB">
      <w:pPr>
        <w:pStyle w:val="Standard"/>
      </w:pPr>
      <w:r>
        <w:t>hi, i am aayush</w:t>
      </w:r>
    </w:p>
    <w:p w:rsidR="00F42DA3" w:rsidRDefault="000558AB">
      <w:pPr>
        <w:pStyle w:val="Standard"/>
      </w:pPr>
      <w:r>
        <w:t>hi everyone</w:t>
      </w:r>
    </w:p>
    <w:p w:rsidR="00F42DA3" w:rsidRDefault="000558AB">
      <w:pPr>
        <w:pStyle w:val="Standard"/>
      </w:pPr>
      <w:r>
        <w:t>kjsce@ubuntu:~$ mkdir abc</w:t>
      </w:r>
    </w:p>
    <w:p w:rsidR="00F42DA3" w:rsidRDefault="000558AB">
      <w:pPr>
        <w:pStyle w:val="Standard"/>
      </w:pPr>
      <w:r>
        <w:t>kjsce@ubuntu:~$ mkdir -m 777 kmmm</w:t>
      </w:r>
    </w:p>
    <w:p w:rsidR="00F42DA3" w:rsidRDefault="000558AB">
      <w:pPr>
        <w:pStyle w:val="Standard"/>
      </w:pPr>
      <w:r>
        <w:t>kjsce@ubuntu:~$ ls -l</w:t>
      </w:r>
    </w:p>
    <w:p w:rsidR="00F42DA3" w:rsidRDefault="000558AB">
      <w:pPr>
        <w:pStyle w:val="Standard"/>
      </w:pPr>
      <w:r>
        <w:t>drwxrwxrwx  2 kjsce</w:t>
      </w:r>
      <w:r>
        <w:t xml:space="preserve"> kjsce      4096 Sep  8 11:54 kmmm</w:t>
      </w:r>
    </w:p>
    <w:p w:rsidR="00F42DA3" w:rsidRDefault="000558AB">
      <w:pPr>
        <w:pStyle w:val="Standard"/>
      </w:pPr>
      <w:r>
        <w:t>kjsce@ubuntu:~$ pwd</w:t>
      </w:r>
    </w:p>
    <w:p w:rsidR="00F42DA3" w:rsidRDefault="000558AB">
      <w:pPr>
        <w:pStyle w:val="Standard"/>
      </w:pPr>
      <w:r>
        <w:t>/home/kjsce</w:t>
      </w:r>
    </w:p>
    <w:p w:rsidR="00F42DA3" w:rsidRDefault="000558AB">
      <w:pPr>
        <w:pStyle w:val="Standard"/>
      </w:pPr>
      <w:r>
        <w:t>kjsce@ubuntu:~$ cd abc</w:t>
      </w:r>
    </w:p>
    <w:p w:rsidR="00F42DA3" w:rsidRDefault="000558AB">
      <w:pPr>
        <w:pStyle w:val="Standard"/>
      </w:pPr>
      <w:r>
        <w:t>kjsce@ubuntu:~/abc$ ls -d</w:t>
      </w:r>
    </w:p>
    <w:p w:rsidR="00F42DA3" w:rsidRDefault="000558AB">
      <w:pPr>
        <w:pStyle w:val="Standard"/>
      </w:pPr>
      <w:r>
        <w:t>.</w:t>
      </w:r>
    </w:p>
    <w:p w:rsidR="00F42DA3" w:rsidRDefault="000558AB">
      <w:pPr>
        <w:pStyle w:val="Standard"/>
      </w:pPr>
      <w:r>
        <w:t>kjsce@ubuntu:~/abc$ cat&gt;test.txt</w:t>
      </w:r>
    </w:p>
    <w:p w:rsidR="00F42DA3" w:rsidRDefault="000558AB">
      <w:pPr>
        <w:pStyle w:val="Standard"/>
      </w:pPr>
      <w:r>
        <w:t>apple</w:t>
      </w:r>
    </w:p>
    <w:p w:rsidR="00F42DA3" w:rsidRDefault="000558AB">
      <w:pPr>
        <w:pStyle w:val="Standard"/>
      </w:pPr>
      <w:r>
        <w:t>^C</w:t>
      </w:r>
    </w:p>
    <w:p w:rsidR="00F42DA3" w:rsidRDefault="000558AB">
      <w:pPr>
        <w:pStyle w:val="Standard"/>
      </w:pPr>
      <w:r>
        <w:t>kjsce@ubuntu:~/abc$ cat&gt;test1.txt</w:t>
      </w:r>
    </w:p>
    <w:p w:rsidR="00F42DA3" w:rsidRDefault="000558AB">
      <w:pPr>
        <w:pStyle w:val="Standard"/>
      </w:pPr>
      <w:r>
        <w:t>^C</w:t>
      </w:r>
    </w:p>
    <w:p w:rsidR="00F42DA3" w:rsidRDefault="000558AB">
      <w:pPr>
        <w:pStyle w:val="Standard"/>
      </w:pPr>
      <w:r>
        <w:t>kjsce@ubuntu:~/abc$ ls -d</w:t>
      </w:r>
    </w:p>
    <w:p w:rsidR="00F42DA3" w:rsidRDefault="000558AB">
      <w:pPr>
        <w:pStyle w:val="Standard"/>
      </w:pPr>
      <w:r>
        <w:t>.</w:t>
      </w:r>
    </w:p>
    <w:p w:rsidR="00F42DA3" w:rsidRDefault="000558AB">
      <w:pPr>
        <w:pStyle w:val="Standard"/>
      </w:pPr>
      <w:r>
        <w:t>kjsce@ubuntu:~/abc$ mv test1.tx</w:t>
      </w:r>
      <w:r>
        <w:t>t test2.txt</w:t>
      </w:r>
    </w:p>
    <w:p w:rsidR="00F42DA3" w:rsidRDefault="000558AB">
      <w:pPr>
        <w:pStyle w:val="Standard"/>
      </w:pPr>
      <w:r>
        <w:t>kjsce@ubuntu:~/abc$ cp test.txt test2.txt</w:t>
      </w:r>
    </w:p>
    <w:p w:rsidR="00F42DA3" w:rsidRDefault="000558AB">
      <w:pPr>
        <w:pStyle w:val="Standard"/>
      </w:pPr>
      <w:r>
        <w:t>kjsce@ubuntu:~/abc$ cat&gt;&gt;test2.txt</w:t>
      </w:r>
    </w:p>
    <w:p w:rsidR="00F42DA3" w:rsidRDefault="000558AB">
      <w:pPr>
        <w:pStyle w:val="Standard"/>
      </w:pPr>
      <w:r>
        <w:t>^C</w:t>
      </w:r>
    </w:p>
    <w:p w:rsidR="00F42DA3" w:rsidRDefault="000558AB">
      <w:pPr>
        <w:pStyle w:val="Standard"/>
      </w:pPr>
      <w:r>
        <w:t>kjsce@ubuntu:~/abc$ sudo su</w:t>
      </w:r>
    </w:p>
    <w:p w:rsidR="00F42DA3" w:rsidRDefault="000558AB">
      <w:pPr>
        <w:pStyle w:val="Standard"/>
      </w:pPr>
      <w:r>
        <w:t>[sudo] password for kjsce:</w:t>
      </w:r>
    </w:p>
    <w:p w:rsidR="00F42DA3" w:rsidRDefault="000558AB">
      <w:pPr>
        <w:pStyle w:val="Standard"/>
      </w:pPr>
      <w:r>
        <w:t>root@ubuntu:/home/kjsce/abc# useradd ss</w:t>
      </w:r>
    </w:p>
    <w:p w:rsidR="00F42DA3" w:rsidRDefault="000558AB">
      <w:pPr>
        <w:pStyle w:val="Standard"/>
      </w:pPr>
      <w:r>
        <w:t>root@ubuntu:/home/kjsce/abc# useradd as</w:t>
      </w:r>
    </w:p>
    <w:p w:rsidR="00F42DA3" w:rsidRDefault="000558AB">
      <w:pPr>
        <w:pStyle w:val="Standard"/>
      </w:pPr>
      <w:r>
        <w:t xml:space="preserve">root@ubuntu:/home/kjsce/abc# </w:t>
      </w:r>
      <w:r>
        <w:t>passwd as</w:t>
      </w:r>
    </w:p>
    <w:p w:rsidR="00F42DA3" w:rsidRDefault="000558AB">
      <w:pPr>
        <w:pStyle w:val="Standard"/>
      </w:pPr>
      <w:r>
        <w:t>Enter new UNIX password:</w:t>
      </w:r>
    </w:p>
    <w:p w:rsidR="00F42DA3" w:rsidRDefault="000558AB">
      <w:pPr>
        <w:pStyle w:val="Standard"/>
      </w:pPr>
      <w:r>
        <w:t>Retype new UNIX password:</w:t>
      </w:r>
    </w:p>
    <w:p w:rsidR="00F42DA3" w:rsidRDefault="000558AB">
      <w:pPr>
        <w:pStyle w:val="Standard"/>
      </w:pPr>
      <w:r>
        <w:t>passwd: password updated successfully</w:t>
      </w:r>
    </w:p>
    <w:p w:rsidR="00F42DA3" w:rsidRDefault="000558AB">
      <w:pPr>
        <w:pStyle w:val="Standard"/>
      </w:pPr>
      <w:r>
        <w:t>root@ubuntu:/home/kjsce/abc# groupadd as66</w:t>
      </w:r>
    </w:p>
    <w:p w:rsidR="00F42DA3" w:rsidRDefault="000558AB">
      <w:pPr>
        <w:pStyle w:val="Standard"/>
      </w:pPr>
      <w:r>
        <w:t>root@ubuntu:/home/kjsce/abc# groupmod -n aayush66 as66</w:t>
      </w:r>
    </w:p>
    <w:p w:rsidR="00F42DA3" w:rsidRDefault="000558AB">
      <w:pPr>
        <w:pStyle w:val="Standard"/>
      </w:pPr>
      <w:r>
        <w:t>root@ubuntu:/home/kjsce/abc# adduser shahaayush</w:t>
      </w:r>
    </w:p>
    <w:p w:rsidR="00F42DA3" w:rsidRDefault="000558AB">
      <w:pPr>
        <w:pStyle w:val="Standard"/>
      </w:pPr>
      <w:r>
        <w:t>Adding user</w:t>
      </w:r>
      <w:r>
        <w:t xml:space="preserve"> `shahaayush' ...</w:t>
      </w:r>
    </w:p>
    <w:p w:rsidR="00F42DA3" w:rsidRDefault="000558AB">
      <w:pPr>
        <w:pStyle w:val="Standard"/>
      </w:pPr>
      <w:r>
        <w:lastRenderedPageBreak/>
        <w:t>Adding new group `shahaayush' (1005) ...</w:t>
      </w:r>
    </w:p>
    <w:p w:rsidR="00F42DA3" w:rsidRDefault="000558AB">
      <w:pPr>
        <w:pStyle w:val="Standard"/>
      </w:pPr>
      <w:r>
        <w:t>Adding new user `shahaayush' (1004) with group `shahaayush' ...</w:t>
      </w:r>
    </w:p>
    <w:p w:rsidR="00F42DA3" w:rsidRDefault="000558AB">
      <w:pPr>
        <w:pStyle w:val="Standard"/>
      </w:pPr>
      <w:r>
        <w:t>Creating home directory `/home/shahaayush' ...</w:t>
      </w:r>
    </w:p>
    <w:p w:rsidR="00F42DA3" w:rsidRDefault="000558AB">
      <w:pPr>
        <w:pStyle w:val="Standard"/>
      </w:pPr>
      <w:r>
        <w:t>Copying files from `/etc/skel' ...</w:t>
      </w:r>
    </w:p>
    <w:p w:rsidR="00F42DA3" w:rsidRDefault="000558AB">
      <w:pPr>
        <w:pStyle w:val="Standard"/>
      </w:pPr>
      <w:r>
        <w:t>Enter new UNIX password:</w:t>
      </w:r>
    </w:p>
    <w:p w:rsidR="00F42DA3" w:rsidRDefault="000558AB">
      <w:pPr>
        <w:pStyle w:val="Standard"/>
      </w:pPr>
      <w:r>
        <w:t>Retype new UNIX password:</w:t>
      </w:r>
    </w:p>
    <w:p w:rsidR="00F42DA3" w:rsidRDefault="000558AB">
      <w:pPr>
        <w:pStyle w:val="Standard"/>
      </w:pPr>
      <w:r>
        <w:t>passwd: password updated successfully</w:t>
      </w:r>
    </w:p>
    <w:p w:rsidR="00F42DA3" w:rsidRDefault="000558AB">
      <w:pPr>
        <w:pStyle w:val="Standard"/>
      </w:pPr>
      <w:r>
        <w:t>Changing the user information for shahaayush</w:t>
      </w:r>
    </w:p>
    <w:p w:rsidR="00F42DA3" w:rsidRDefault="000558AB">
      <w:pPr>
        <w:pStyle w:val="Standard"/>
      </w:pPr>
      <w:r>
        <w:t>Enter the new value, or press ENTER for the default</w:t>
      </w:r>
    </w:p>
    <w:p w:rsidR="00F42DA3" w:rsidRDefault="000558AB">
      <w:pPr>
        <w:pStyle w:val="Standard"/>
      </w:pPr>
      <w:r>
        <w:tab/>
        <w:t>Full Name []:</w:t>
      </w:r>
    </w:p>
    <w:p w:rsidR="00F42DA3" w:rsidRDefault="000558AB">
      <w:pPr>
        <w:pStyle w:val="Standard"/>
      </w:pPr>
      <w:r>
        <w:tab/>
        <w:t>Room Number []:</w:t>
      </w:r>
    </w:p>
    <w:p w:rsidR="00F42DA3" w:rsidRDefault="000558AB">
      <w:pPr>
        <w:pStyle w:val="Standard"/>
      </w:pPr>
      <w:r>
        <w:tab/>
        <w:t>Work Phone []:</w:t>
      </w:r>
    </w:p>
    <w:p w:rsidR="00F42DA3" w:rsidRDefault="000558AB">
      <w:pPr>
        <w:pStyle w:val="Standard"/>
      </w:pPr>
      <w:r>
        <w:tab/>
        <w:t>Home Phone []:</w:t>
      </w:r>
    </w:p>
    <w:p w:rsidR="00F42DA3" w:rsidRDefault="000558AB">
      <w:pPr>
        <w:pStyle w:val="Standard"/>
      </w:pPr>
      <w:r>
        <w:tab/>
        <w:t>Other []:</w:t>
      </w:r>
    </w:p>
    <w:p w:rsidR="00F42DA3" w:rsidRDefault="000558AB">
      <w:pPr>
        <w:pStyle w:val="Standard"/>
      </w:pPr>
      <w:r>
        <w:t>Is the information correct? [Y/n] y</w:t>
      </w:r>
    </w:p>
    <w:p w:rsidR="00F42DA3" w:rsidRDefault="000558AB">
      <w:pPr>
        <w:pStyle w:val="Standard"/>
      </w:pPr>
      <w:r>
        <w:t>root@ubunt</w:t>
      </w:r>
      <w:r>
        <w:t>u:/home/kjsce/abc# userdel -r shahaayush</w:t>
      </w:r>
    </w:p>
    <w:p w:rsidR="00F42DA3" w:rsidRDefault="000558AB">
      <w:pPr>
        <w:pStyle w:val="Standard"/>
      </w:pPr>
      <w:r>
        <w:t>userdel: shahaayush mail spool (/var/mail/shahaayush) not found</w:t>
      </w:r>
    </w:p>
    <w:p w:rsidR="00F42DA3" w:rsidRDefault="000558AB">
      <w:pPr>
        <w:pStyle w:val="Standard"/>
      </w:pPr>
      <w:r>
        <w:t>root@ubuntu:/home/kjsce/abc# ps -a</w:t>
      </w:r>
    </w:p>
    <w:p w:rsidR="00F42DA3" w:rsidRDefault="000558AB">
      <w:pPr>
        <w:pStyle w:val="Standard"/>
      </w:pPr>
      <w:r>
        <w:t xml:space="preserve">  PID TTY          TIME CMD</w:t>
      </w:r>
    </w:p>
    <w:p w:rsidR="00F42DA3" w:rsidRDefault="000558AB">
      <w:pPr>
        <w:pStyle w:val="Standard"/>
      </w:pPr>
      <w:r>
        <w:t xml:space="preserve"> 3022 pts/4    00:00:00 sudo</w:t>
      </w:r>
    </w:p>
    <w:p w:rsidR="00F42DA3" w:rsidRDefault="000558AB">
      <w:pPr>
        <w:pStyle w:val="Standard"/>
      </w:pPr>
      <w:r>
        <w:t xml:space="preserve"> 3025 pts/4    00:00:00 su</w:t>
      </w:r>
    </w:p>
    <w:p w:rsidR="00F42DA3" w:rsidRDefault="000558AB">
      <w:pPr>
        <w:pStyle w:val="Standard"/>
      </w:pPr>
      <w:r>
        <w:t xml:space="preserve"> 3026 pts/4    00:00:00 bash</w:t>
      </w:r>
    </w:p>
    <w:p w:rsidR="00F42DA3" w:rsidRDefault="000558AB">
      <w:pPr>
        <w:pStyle w:val="Standard"/>
      </w:pPr>
      <w:r>
        <w:t xml:space="preserve"> 31</w:t>
      </w:r>
      <w:r>
        <w:t>95 pts/4    00:00:00 ps</w:t>
      </w:r>
    </w:p>
    <w:p w:rsidR="00F42DA3" w:rsidRDefault="000558AB">
      <w:pPr>
        <w:pStyle w:val="Standard"/>
      </w:pPr>
      <w:r>
        <w:t>root@ubuntu:/home/kjsce/abc# ps -x</w:t>
      </w:r>
    </w:p>
    <w:p w:rsidR="00F42DA3" w:rsidRDefault="000558AB">
      <w:pPr>
        <w:pStyle w:val="Standard"/>
      </w:pPr>
      <w:r>
        <w:t xml:space="preserve">  PID TTY      STAT   TIME COMMAND</w:t>
      </w:r>
    </w:p>
    <w:p w:rsidR="00F42DA3" w:rsidRDefault="000558AB">
      <w:pPr>
        <w:pStyle w:val="Standard"/>
      </w:pPr>
      <w:r>
        <w:t xml:space="preserve">    1 ?        Ss     0:01 /sbin/init splash</w:t>
      </w:r>
    </w:p>
    <w:p w:rsidR="00F42DA3" w:rsidRDefault="000558AB">
      <w:pPr>
        <w:pStyle w:val="Standard"/>
      </w:pPr>
      <w:r>
        <w:t xml:space="preserve">    2 ?        S      0:00 [kthreadd]</w:t>
      </w:r>
    </w:p>
    <w:p w:rsidR="00F42DA3" w:rsidRDefault="000558AB">
      <w:pPr>
        <w:pStyle w:val="Standard"/>
      </w:pPr>
      <w:r>
        <w:t xml:space="preserve">    4 ?        I&lt;     0:00 [kworker/0:0H]</w:t>
      </w:r>
    </w:p>
    <w:p w:rsidR="00F42DA3" w:rsidRDefault="000558AB">
      <w:pPr>
        <w:pStyle w:val="Standard"/>
      </w:pPr>
      <w:r>
        <w:t xml:space="preserve">    6 ?        I&lt;     0:00 [mm_percpu</w:t>
      </w:r>
      <w:r>
        <w:t>_wq]</w:t>
      </w:r>
    </w:p>
    <w:p w:rsidR="00F42DA3" w:rsidRDefault="000558AB">
      <w:pPr>
        <w:pStyle w:val="Standard"/>
      </w:pPr>
      <w:r>
        <w:t xml:space="preserve">    7 ?        S      0:00 [ksoftirqd/0]</w:t>
      </w:r>
    </w:p>
    <w:p w:rsidR="00F42DA3" w:rsidRDefault="000558AB">
      <w:pPr>
        <w:pStyle w:val="Standard"/>
      </w:pPr>
      <w:r>
        <w:t xml:space="preserve">    8 ?        I      0:01 [rcu_sched]</w:t>
      </w:r>
    </w:p>
    <w:p w:rsidR="00F42DA3" w:rsidRDefault="000558AB">
      <w:pPr>
        <w:pStyle w:val="Standard"/>
      </w:pPr>
      <w:r>
        <w:t xml:space="preserve">    9 ?        I      0:00 [rcu_bh]</w:t>
      </w:r>
    </w:p>
    <w:p w:rsidR="00F42DA3" w:rsidRDefault="000558AB">
      <w:pPr>
        <w:pStyle w:val="Standard"/>
      </w:pPr>
      <w:r>
        <w:t xml:space="preserve">   10 ?        S      0:00 [migration/0]</w:t>
      </w:r>
    </w:p>
    <w:p w:rsidR="00F42DA3" w:rsidRDefault="000558AB">
      <w:pPr>
        <w:pStyle w:val="Standard"/>
      </w:pPr>
      <w:r>
        <w:t xml:space="preserve">   11 ?        S      0:00 [watchdog/0]</w:t>
      </w:r>
    </w:p>
    <w:p w:rsidR="00F42DA3" w:rsidRDefault="000558AB">
      <w:pPr>
        <w:pStyle w:val="Standard"/>
      </w:pPr>
      <w:r>
        <w:t xml:space="preserve">   12 ?        S      0:00 [cpuhp/0]</w:t>
      </w:r>
    </w:p>
    <w:p w:rsidR="00F42DA3" w:rsidRDefault="000558AB">
      <w:pPr>
        <w:pStyle w:val="Standard"/>
      </w:pPr>
      <w:r>
        <w:t xml:space="preserve">   13 ?        S </w:t>
      </w:r>
      <w:r>
        <w:t xml:space="preserve">     0:00 [cpuhp/1]</w:t>
      </w:r>
    </w:p>
    <w:p w:rsidR="00F42DA3" w:rsidRDefault="000558AB">
      <w:pPr>
        <w:pStyle w:val="Standard"/>
      </w:pPr>
      <w:r>
        <w:t xml:space="preserve">   14 ?        S      0:00 [watchdog/1]</w:t>
      </w:r>
    </w:p>
    <w:p w:rsidR="00F42DA3" w:rsidRDefault="000558AB">
      <w:pPr>
        <w:pStyle w:val="Standard"/>
      </w:pPr>
      <w:r>
        <w:t xml:space="preserve">   15 ?        S      0:00 [migration/1]</w:t>
      </w:r>
    </w:p>
    <w:p w:rsidR="00F42DA3" w:rsidRDefault="000558AB">
      <w:pPr>
        <w:pStyle w:val="Standard"/>
      </w:pPr>
      <w:r>
        <w:t xml:space="preserve">   16 ?        S      0:00 [ksoftirqd/1]</w:t>
      </w:r>
    </w:p>
    <w:p w:rsidR="00F42DA3" w:rsidRDefault="000558AB">
      <w:pPr>
        <w:pStyle w:val="Standard"/>
      </w:pPr>
      <w:r>
        <w:t xml:space="preserve">   18 ?        I&lt;     0:00 [kworker/1:0H]</w:t>
      </w:r>
    </w:p>
    <w:p w:rsidR="00F42DA3" w:rsidRDefault="000558AB">
      <w:pPr>
        <w:pStyle w:val="Standard"/>
      </w:pPr>
      <w:r>
        <w:t xml:space="preserve">   19 ?        S      0:00 [cpuhp/2]</w:t>
      </w:r>
    </w:p>
    <w:p w:rsidR="00F42DA3" w:rsidRDefault="000558AB">
      <w:pPr>
        <w:pStyle w:val="Standard"/>
      </w:pPr>
      <w:r>
        <w:t xml:space="preserve">   20 ?        S      0:00 [watchdo</w:t>
      </w:r>
      <w:r>
        <w:t>g/2]</w:t>
      </w:r>
    </w:p>
    <w:p w:rsidR="00F42DA3" w:rsidRDefault="000558AB">
      <w:pPr>
        <w:pStyle w:val="Standard"/>
      </w:pPr>
      <w:r>
        <w:t xml:space="preserve">   21 ?        S      0:00 [migration/2]</w:t>
      </w:r>
    </w:p>
    <w:p w:rsidR="00F42DA3" w:rsidRDefault="000558AB">
      <w:pPr>
        <w:pStyle w:val="Standard"/>
      </w:pPr>
      <w:r>
        <w:t xml:space="preserve">   22 ?        S      0:00 [ksoftirqd/2]</w:t>
      </w:r>
    </w:p>
    <w:p w:rsidR="00F42DA3" w:rsidRDefault="000558AB">
      <w:pPr>
        <w:pStyle w:val="Standard"/>
      </w:pPr>
      <w:r>
        <w:t xml:space="preserve">   23 ?        I      0:00 [kworker/2:0]</w:t>
      </w:r>
    </w:p>
    <w:p w:rsidR="00F42DA3" w:rsidRDefault="000558AB">
      <w:pPr>
        <w:pStyle w:val="Standard"/>
      </w:pPr>
      <w:r>
        <w:t xml:space="preserve">   24 ?        I&lt;     0:00 [kworker/2:0H]</w:t>
      </w:r>
    </w:p>
    <w:p w:rsidR="00F42DA3" w:rsidRDefault="000558AB">
      <w:pPr>
        <w:pStyle w:val="Standard"/>
      </w:pPr>
      <w:r>
        <w:t xml:space="preserve">   25 ?        S      0:00 [cpuhp/3]</w:t>
      </w:r>
    </w:p>
    <w:p w:rsidR="00F42DA3" w:rsidRDefault="000558AB">
      <w:pPr>
        <w:pStyle w:val="Standard"/>
      </w:pPr>
      <w:r>
        <w:t xml:space="preserve">   26 ?        S      0:00 [watchdog/3]</w:t>
      </w:r>
    </w:p>
    <w:p w:rsidR="00F42DA3" w:rsidRDefault="000558AB">
      <w:pPr>
        <w:pStyle w:val="Standard"/>
      </w:pPr>
      <w:r>
        <w:t xml:space="preserve">   27 ? </w:t>
      </w:r>
      <w:r>
        <w:t xml:space="preserve">       S      0:00 [migration/3]</w:t>
      </w:r>
    </w:p>
    <w:p w:rsidR="00F42DA3" w:rsidRDefault="000558AB">
      <w:pPr>
        <w:pStyle w:val="Standard"/>
      </w:pPr>
      <w:r>
        <w:lastRenderedPageBreak/>
        <w:t xml:space="preserve">   28 ?        S      0:00 [ksoftirqd/3]</w:t>
      </w:r>
    </w:p>
    <w:p w:rsidR="00F42DA3" w:rsidRDefault="000558AB">
      <w:pPr>
        <w:pStyle w:val="Standard"/>
      </w:pPr>
      <w:r>
        <w:t xml:space="preserve">   30 ?        I&lt;     0:00 [kworker/3:0H]</w:t>
      </w:r>
    </w:p>
    <w:p w:rsidR="00F42DA3" w:rsidRDefault="000558AB">
      <w:pPr>
        <w:pStyle w:val="Standard"/>
      </w:pPr>
      <w:r>
        <w:t xml:space="preserve">   31 ?        S      0:00 [kdevtmpfs]</w:t>
      </w:r>
    </w:p>
    <w:p w:rsidR="00F42DA3" w:rsidRDefault="000558AB">
      <w:pPr>
        <w:pStyle w:val="Standard"/>
      </w:pPr>
      <w:r>
        <w:t xml:space="preserve">   32 ?        I&lt;     0:00 [netns]</w:t>
      </w:r>
    </w:p>
    <w:p w:rsidR="00F42DA3" w:rsidRDefault="000558AB">
      <w:pPr>
        <w:pStyle w:val="Standard"/>
      </w:pPr>
      <w:r>
        <w:t xml:space="preserve">   33 ?        S      0:00 [rcu_tasks_kthre]</w:t>
      </w:r>
    </w:p>
    <w:p w:rsidR="00F42DA3" w:rsidRDefault="000558AB">
      <w:pPr>
        <w:pStyle w:val="Standard"/>
      </w:pPr>
      <w:r>
        <w:t xml:space="preserve">   34 ?        S     </w:t>
      </w:r>
      <w:r>
        <w:t xml:space="preserve"> 0:00 [kauditd]</w:t>
      </w:r>
    </w:p>
    <w:p w:rsidR="00F42DA3" w:rsidRDefault="000558AB">
      <w:pPr>
        <w:pStyle w:val="Standard"/>
      </w:pPr>
      <w:r>
        <w:t xml:space="preserve">   37 ?        S      0:00 [khungtaskd]</w:t>
      </w:r>
    </w:p>
    <w:p w:rsidR="00F42DA3" w:rsidRDefault="000558AB">
      <w:pPr>
        <w:pStyle w:val="Standard"/>
      </w:pPr>
      <w:r>
        <w:t xml:space="preserve">   38 ?        S      0:00 [oom_reaper]</w:t>
      </w:r>
    </w:p>
    <w:p w:rsidR="00F42DA3" w:rsidRDefault="000558AB">
      <w:pPr>
        <w:pStyle w:val="Standard"/>
      </w:pPr>
      <w:r>
        <w:t xml:space="preserve">   39 ?        I&lt;     0:00 [writeback]</w:t>
      </w:r>
    </w:p>
    <w:p w:rsidR="00F42DA3" w:rsidRDefault="000558AB">
      <w:pPr>
        <w:pStyle w:val="Standard"/>
      </w:pPr>
      <w:r>
        <w:t xml:space="preserve">   40 ?        S      0:00 [kcompactd0]</w:t>
      </w:r>
    </w:p>
    <w:p w:rsidR="00F42DA3" w:rsidRDefault="000558AB">
      <w:pPr>
        <w:pStyle w:val="Standard"/>
      </w:pPr>
      <w:r>
        <w:t xml:space="preserve">   41 ?        SN     0:00 [ksmd]</w:t>
      </w:r>
    </w:p>
    <w:p w:rsidR="00F42DA3" w:rsidRDefault="000558AB">
      <w:pPr>
        <w:pStyle w:val="Standard"/>
      </w:pPr>
      <w:r>
        <w:t xml:space="preserve">   42 ?        SN     0:00 [khugepaged]</w:t>
      </w:r>
    </w:p>
    <w:p w:rsidR="00F42DA3" w:rsidRDefault="000558AB">
      <w:pPr>
        <w:pStyle w:val="Standard"/>
      </w:pPr>
      <w:r>
        <w:t xml:space="preserve">   43 ?</w:t>
      </w:r>
      <w:r>
        <w:t xml:space="preserve">        I&lt;     0:00 [crypto]</w:t>
      </w:r>
    </w:p>
    <w:p w:rsidR="00F42DA3" w:rsidRDefault="000558AB">
      <w:pPr>
        <w:pStyle w:val="Standard"/>
      </w:pPr>
      <w:r>
        <w:t xml:space="preserve">   44 ?        I&lt;     0:00 [kintegrityd]</w:t>
      </w:r>
    </w:p>
    <w:p w:rsidR="00F42DA3" w:rsidRDefault="000558AB">
      <w:pPr>
        <w:pStyle w:val="Standard"/>
      </w:pPr>
      <w:r>
        <w:t xml:space="preserve">   45 ?        I&lt;     0:00 [kblockd]</w:t>
      </w:r>
    </w:p>
    <w:p w:rsidR="00F42DA3" w:rsidRDefault="000558AB">
      <w:pPr>
        <w:pStyle w:val="Standard"/>
      </w:pPr>
      <w:r>
        <w:t xml:space="preserve">   47 ?        I      0:00 [kworker/3:1]</w:t>
      </w:r>
    </w:p>
    <w:p w:rsidR="00F42DA3" w:rsidRDefault="000558AB">
      <w:pPr>
        <w:pStyle w:val="Standard"/>
      </w:pPr>
      <w:r>
        <w:t xml:space="preserve">   48 ?        I&lt;     0:00 [ata_sff]</w:t>
      </w:r>
    </w:p>
    <w:p w:rsidR="00F42DA3" w:rsidRDefault="000558AB">
      <w:pPr>
        <w:pStyle w:val="Standard"/>
      </w:pPr>
      <w:r>
        <w:t xml:space="preserve">   49 ?        I&lt;     0:00 [md]</w:t>
      </w:r>
    </w:p>
    <w:p w:rsidR="00F42DA3" w:rsidRDefault="000558AB">
      <w:pPr>
        <w:pStyle w:val="Standard"/>
      </w:pPr>
      <w:r>
        <w:t xml:space="preserve">   50 ?        I&lt;     0:00 [edac-poller</w:t>
      </w:r>
      <w:r>
        <w:t>]</w:t>
      </w:r>
    </w:p>
    <w:p w:rsidR="00F42DA3" w:rsidRDefault="000558AB">
      <w:pPr>
        <w:pStyle w:val="Standard"/>
      </w:pPr>
      <w:r>
        <w:t xml:space="preserve">   51 ?        I&lt;     0:00 [devfreq_wq]</w:t>
      </w:r>
    </w:p>
    <w:p w:rsidR="00F42DA3" w:rsidRDefault="000558AB">
      <w:pPr>
        <w:pStyle w:val="Standard"/>
      </w:pPr>
      <w:r>
        <w:t xml:space="preserve">   52 ?        I&lt;     0:00 [watchdogd]</w:t>
      </w:r>
    </w:p>
    <w:p w:rsidR="00F42DA3" w:rsidRDefault="000558AB">
      <w:pPr>
        <w:pStyle w:val="Standard"/>
      </w:pPr>
      <w:r>
        <w:t xml:space="preserve">   55 ?        S      0:00 [kswapd0]</w:t>
      </w:r>
    </w:p>
    <w:p w:rsidR="00F42DA3" w:rsidRDefault="000558AB">
      <w:pPr>
        <w:pStyle w:val="Standard"/>
      </w:pPr>
      <w:r>
        <w:t xml:space="preserve">   56 ?        I&lt;     0:00 [kworker/u9:0]</w:t>
      </w:r>
    </w:p>
    <w:p w:rsidR="00F42DA3" w:rsidRDefault="000558AB">
      <w:pPr>
        <w:pStyle w:val="Standard"/>
      </w:pPr>
      <w:r>
        <w:t xml:space="preserve">   57 ?        S      0:00 [ecryptfs-kthrea]</w:t>
      </w:r>
    </w:p>
    <w:p w:rsidR="00F42DA3" w:rsidRDefault="000558AB">
      <w:pPr>
        <w:pStyle w:val="Standard"/>
      </w:pPr>
      <w:r>
        <w:t xml:space="preserve">   99 ?        I&lt;     0:00 [kthrotld]</w:t>
      </w:r>
    </w:p>
    <w:p w:rsidR="00F42DA3" w:rsidRDefault="000558AB">
      <w:pPr>
        <w:pStyle w:val="Standard"/>
      </w:pPr>
      <w:r>
        <w:t xml:space="preserve">  100 ?      </w:t>
      </w:r>
      <w:r>
        <w:t xml:space="preserve">  I&lt;     0:00 [acpi_thermal_pm]</w:t>
      </w:r>
    </w:p>
    <w:p w:rsidR="00F42DA3" w:rsidRDefault="000558AB">
      <w:pPr>
        <w:pStyle w:val="Standard"/>
      </w:pPr>
      <w:r>
        <w:t xml:space="preserve">  105 ?        I&lt;     0:00 [ipv6_addrconf]</w:t>
      </w:r>
    </w:p>
    <w:p w:rsidR="00F42DA3" w:rsidRDefault="000558AB">
      <w:pPr>
        <w:pStyle w:val="Standard"/>
      </w:pPr>
      <w:r>
        <w:t xml:space="preserve">  114 ?        I&lt;     0:00 [kstrp]</w:t>
      </w:r>
    </w:p>
    <w:p w:rsidR="00F42DA3" w:rsidRDefault="000558AB">
      <w:pPr>
        <w:pStyle w:val="Standard"/>
      </w:pPr>
      <w:r>
        <w:t xml:space="preserve">  131 ?        I&lt;     0:00 [charger_manager]</w:t>
      </w:r>
    </w:p>
    <w:p w:rsidR="00F42DA3" w:rsidRDefault="000558AB">
      <w:pPr>
        <w:pStyle w:val="Standard"/>
      </w:pPr>
      <w:r>
        <w:t xml:space="preserve">  173 ?        S      0:00 [scsi_eh_0]</w:t>
      </w:r>
    </w:p>
    <w:p w:rsidR="00F42DA3" w:rsidRDefault="000558AB">
      <w:pPr>
        <w:pStyle w:val="Standard"/>
      </w:pPr>
      <w:r>
        <w:t xml:space="preserve">  174 ?        I&lt;     0:00 [scsi_tmf_0]</w:t>
      </w:r>
    </w:p>
    <w:p w:rsidR="00F42DA3" w:rsidRDefault="000558AB">
      <w:pPr>
        <w:pStyle w:val="Standard"/>
      </w:pPr>
      <w:r>
        <w:t xml:space="preserve">  175 ?        S      </w:t>
      </w:r>
      <w:r>
        <w:t>0:00 [scsi_eh_1]</w:t>
      </w:r>
    </w:p>
    <w:p w:rsidR="00F42DA3" w:rsidRDefault="000558AB">
      <w:pPr>
        <w:pStyle w:val="Standard"/>
      </w:pPr>
      <w:r>
        <w:t xml:space="preserve">  176 ?        I&lt;     0:00 [scsi_tmf_1]</w:t>
      </w:r>
    </w:p>
    <w:p w:rsidR="00F42DA3" w:rsidRDefault="000558AB">
      <w:pPr>
        <w:pStyle w:val="Standard"/>
      </w:pPr>
      <w:r>
        <w:t xml:space="preserve">  177 ?        S      0:00 [scsi_eh_2]</w:t>
      </w:r>
    </w:p>
    <w:p w:rsidR="00F42DA3" w:rsidRDefault="000558AB">
      <w:pPr>
        <w:pStyle w:val="Standard"/>
      </w:pPr>
      <w:r>
        <w:t xml:space="preserve">  178 ?        I&lt;     0:00 [scsi_tmf_2]</w:t>
      </w:r>
    </w:p>
    <w:p w:rsidR="00F42DA3" w:rsidRDefault="000558AB">
      <w:pPr>
        <w:pStyle w:val="Standard"/>
      </w:pPr>
      <w:r>
        <w:t xml:space="preserve">  179 ?        S      0:00 [scsi_eh_3]</w:t>
      </w:r>
    </w:p>
    <w:p w:rsidR="00F42DA3" w:rsidRDefault="000558AB">
      <w:pPr>
        <w:pStyle w:val="Standard"/>
      </w:pPr>
      <w:r>
        <w:t xml:space="preserve">  180 ?        I&lt;     0:00 [scsi_tmf_3]</w:t>
      </w:r>
    </w:p>
    <w:p w:rsidR="00F42DA3" w:rsidRDefault="000558AB">
      <w:pPr>
        <w:pStyle w:val="Standard"/>
      </w:pPr>
      <w:r>
        <w:t xml:space="preserve">  182 ?        I      0:00 [kworker/u8:3]</w:t>
      </w:r>
    </w:p>
    <w:p w:rsidR="00F42DA3" w:rsidRDefault="000558AB">
      <w:pPr>
        <w:pStyle w:val="Standard"/>
      </w:pPr>
      <w:r>
        <w:t xml:space="preserve">  184 ?        S      0:00 [i915/signal:0]</w:t>
      </w:r>
    </w:p>
    <w:p w:rsidR="00F42DA3" w:rsidRDefault="000558AB">
      <w:pPr>
        <w:pStyle w:val="Standard"/>
      </w:pPr>
      <w:r>
        <w:t xml:space="preserve">  185 ?        S      0:00 [i915/signal:1]</w:t>
      </w:r>
    </w:p>
    <w:p w:rsidR="00F42DA3" w:rsidRDefault="000558AB">
      <w:pPr>
        <w:pStyle w:val="Standard"/>
      </w:pPr>
      <w:r>
        <w:t xml:space="preserve">  186 ?        S      0:00 [i915/signal:2]</w:t>
      </w:r>
    </w:p>
    <w:p w:rsidR="00F42DA3" w:rsidRDefault="000558AB">
      <w:pPr>
        <w:pStyle w:val="Standard"/>
      </w:pPr>
      <w:r>
        <w:t xml:space="preserve">  196 ?        I&lt;     0:00 [kworker/3:1H]</w:t>
      </w:r>
    </w:p>
    <w:p w:rsidR="00F42DA3" w:rsidRDefault="000558AB">
      <w:pPr>
        <w:pStyle w:val="Standard"/>
      </w:pPr>
      <w:r>
        <w:t xml:space="preserve">  197 ?        S      0:00 [scsi_eh_4]</w:t>
      </w:r>
    </w:p>
    <w:p w:rsidR="00F42DA3" w:rsidRDefault="000558AB">
      <w:pPr>
        <w:pStyle w:val="Standard"/>
      </w:pPr>
      <w:r>
        <w:t xml:space="preserve">  198 ?        I&lt;     0:00 [scsi_tmf_4]</w:t>
      </w:r>
    </w:p>
    <w:p w:rsidR="00F42DA3" w:rsidRDefault="000558AB">
      <w:pPr>
        <w:pStyle w:val="Standard"/>
      </w:pPr>
      <w:r>
        <w:t xml:space="preserve">  199</w:t>
      </w:r>
      <w:r>
        <w:t xml:space="preserve"> ?        S      0:00 [usb-storage]</w:t>
      </w:r>
    </w:p>
    <w:p w:rsidR="00F42DA3" w:rsidRDefault="000558AB">
      <w:pPr>
        <w:pStyle w:val="Standard"/>
      </w:pPr>
      <w:r>
        <w:t xml:space="preserve">  226 ?        Ss     0:03 mount.ntfs /dev/sda4 /root</w:t>
      </w:r>
    </w:p>
    <w:p w:rsidR="00F42DA3" w:rsidRDefault="000558AB">
      <w:pPr>
        <w:pStyle w:val="Standard"/>
      </w:pPr>
      <w:r>
        <w:t xml:space="preserve">  235 ?        S&lt;     0:01 [loop0]</w:t>
      </w:r>
    </w:p>
    <w:p w:rsidR="00F42DA3" w:rsidRDefault="000558AB">
      <w:pPr>
        <w:pStyle w:val="Standard"/>
      </w:pPr>
      <w:r>
        <w:t xml:space="preserve">  238 ?        I&lt;     0:00 [kworker/1:1H]</w:t>
      </w:r>
    </w:p>
    <w:p w:rsidR="00F42DA3" w:rsidRDefault="000558AB">
      <w:pPr>
        <w:pStyle w:val="Standard"/>
      </w:pPr>
      <w:r>
        <w:t xml:space="preserve">  239 ?        I&lt;     0:00 [kworker/2:1H]</w:t>
      </w:r>
    </w:p>
    <w:p w:rsidR="00F42DA3" w:rsidRDefault="000558AB">
      <w:pPr>
        <w:pStyle w:val="Standard"/>
      </w:pPr>
      <w:r>
        <w:lastRenderedPageBreak/>
        <w:t xml:space="preserve">  247 ?        I&lt;     0:00 [kworker/0:1H]</w:t>
      </w:r>
    </w:p>
    <w:p w:rsidR="00F42DA3" w:rsidRDefault="000558AB">
      <w:pPr>
        <w:pStyle w:val="Standard"/>
      </w:pPr>
      <w:r>
        <w:t xml:space="preserve">  248</w:t>
      </w:r>
      <w:r>
        <w:t xml:space="preserve"> ?        S      0:00 [jbd2/loop0-8]</w:t>
      </w:r>
    </w:p>
    <w:p w:rsidR="00F42DA3" w:rsidRDefault="000558AB">
      <w:pPr>
        <w:pStyle w:val="Standard"/>
      </w:pPr>
      <w:r>
        <w:t xml:space="preserve">  249 ?        I&lt;     0:00 [ext4-rsv-conver]</w:t>
      </w:r>
    </w:p>
    <w:p w:rsidR="00F42DA3" w:rsidRDefault="000558AB">
      <w:pPr>
        <w:pStyle w:val="Standard"/>
      </w:pPr>
      <w:r>
        <w:t xml:space="preserve">  290 ?        Ss     0:00 /lib/systemd/systemd-journald</w:t>
      </w:r>
    </w:p>
    <w:p w:rsidR="00F42DA3" w:rsidRDefault="000558AB">
      <w:pPr>
        <w:pStyle w:val="Standard"/>
      </w:pPr>
      <w:r>
        <w:t xml:space="preserve">  336 ?        Ss     0:00 /lib/systemd/systemd-udevd</w:t>
      </w:r>
    </w:p>
    <w:p w:rsidR="00F42DA3" w:rsidRDefault="000558AB">
      <w:pPr>
        <w:pStyle w:val="Standard"/>
      </w:pPr>
      <w:r>
        <w:t xml:space="preserve">  359 ?        S&lt;     0:00 [loop1]</w:t>
      </w:r>
    </w:p>
    <w:p w:rsidR="00F42DA3" w:rsidRDefault="000558AB">
      <w:pPr>
        <w:pStyle w:val="Standard"/>
      </w:pPr>
      <w:r>
        <w:t xml:space="preserve">  362 ?        S&lt;     0:00 [</w:t>
      </w:r>
      <w:r>
        <w:t>loop2]</w:t>
      </w:r>
    </w:p>
    <w:p w:rsidR="00F42DA3" w:rsidRDefault="000558AB">
      <w:pPr>
        <w:pStyle w:val="Standard"/>
      </w:pPr>
      <w:r>
        <w:t xml:space="preserve">  627 ?        S      0:00 [irq/27-mei_me]</w:t>
      </w:r>
    </w:p>
    <w:p w:rsidR="00F42DA3" w:rsidRDefault="000558AB">
      <w:pPr>
        <w:pStyle w:val="Standard"/>
      </w:pPr>
      <w:r>
        <w:t xml:space="preserve">  917 ?        Ss     0:00 /usr/sbin/acpid</w:t>
      </w:r>
    </w:p>
    <w:p w:rsidR="00F42DA3" w:rsidRDefault="000558AB">
      <w:pPr>
        <w:pStyle w:val="Standard"/>
      </w:pPr>
      <w:r>
        <w:t xml:space="preserve">  921 ?        Ss     0:00 /lib/systemd/systemd-logind</w:t>
      </w:r>
    </w:p>
    <w:p w:rsidR="00F42DA3" w:rsidRDefault="000558AB">
      <w:pPr>
        <w:pStyle w:val="Standard"/>
      </w:pPr>
      <w:r>
        <w:t xml:space="preserve">  931 ?        Ss     0:00 /usr/sbin/cron -f</w:t>
      </w:r>
    </w:p>
    <w:p w:rsidR="00F42DA3" w:rsidRDefault="000558AB">
      <w:pPr>
        <w:pStyle w:val="Standard"/>
      </w:pPr>
      <w:r>
        <w:t xml:space="preserve">  956 ?        Ssl    0:00 /usr/sbin/NetworkManager --no-daemon</w:t>
      </w:r>
    </w:p>
    <w:p w:rsidR="00F42DA3" w:rsidRDefault="000558AB">
      <w:pPr>
        <w:pStyle w:val="Standard"/>
      </w:pPr>
      <w:r>
        <w:t xml:space="preserve">  957 ?        Ssl    0:00 /usr/sbin/thermald --no-daemon --dbus-enable</w:t>
      </w:r>
    </w:p>
    <w:p w:rsidR="00F42DA3" w:rsidRDefault="000558AB">
      <w:pPr>
        <w:pStyle w:val="Standard"/>
      </w:pPr>
      <w:r>
        <w:t xml:space="preserve">  960 ?        Ssl    0:00 /usr/lib/accountsservice/accounts-daemon</w:t>
      </w:r>
    </w:p>
    <w:p w:rsidR="00F42DA3" w:rsidRDefault="000558AB">
      <w:pPr>
        <w:pStyle w:val="Standard"/>
      </w:pPr>
      <w:r>
        <w:t xml:space="preserve">  961 ?        Ssl    0:00 /usr/sbin/ModemManager</w:t>
      </w:r>
    </w:p>
    <w:p w:rsidR="00F42DA3" w:rsidRDefault="000558AB">
      <w:pPr>
        <w:pStyle w:val="Standard"/>
      </w:pPr>
      <w:r>
        <w:t xml:space="preserve">  964 ?        Ssl    0:00 /usr/lib/snapd/snapd</w:t>
      </w:r>
    </w:p>
    <w:p w:rsidR="00F42DA3" w:rsidRDefault="000558AB">
      <w:pPr>
        <w:pStyle w:val="Standard"/>
      </w:pPr>
      <w:r>
        <w:t xml:space="preserve">  998 ?        Ss</w:t>
      </w:r>
      <w:r>
        <w:t xml:space="preserve">     0:00 /usr/sbin/irqbalance --pid=/var/run/irqbalance.pid</w:t>
      </w:r>
    </w:p>
    <w:p w:rsidR="00F42DA3" w:rsidRDefault="000558AB">
      <w:pPr>
        <w:pStyle w:val="Standard"/>
      </w:pPr>
      <w:r>
        <w:t xml:space="preserve"> 1008 ?        Ssl    0:00 /usr/lib/policykit-1/polkitd --no-debug</w:t>
      </w:r>
    </w:p>
    <w:p w:rsidR="00F42DA3" w:rsidRDefault="000558AB">
      <w:pPr>
        <w:pStyle w:val="Standard"/>
      </w:pPr>
      <w:r>
        <w:t xml:space="preserve"> 1026 ?        SLsl   0:00 /usr/sbin/lightdm</w:t>
      </w:r>
    </w:p>
    <w:p w:rsidR="00F42DA3" w:rsidRDefault="000558AB">
      <w:pPr>
        <w:pStyle w:val="Standard"/>
      </w:pPr>
      <w:r>
        <w:t xml:space="preserve"> 1046 tty7     Ssl+   0:40 /usr/lib/xorg/Xorg -core :0 -seat seat0 -auth /var/ru</w:t>
      </w:r>
    </w:p>
    <w:p w:rsidR="00F42DA3" w:rsidRDefault="000558AB">
      <w:pPr>
        <w:pStyle w:val="Standard"/>
      </w:pPr>
      <w:r>
        <w:t xml:space="preserve"> </w:t>
      </w:r>
      <w:r>
        <w:t>1051 ?        Ssl    0:00 /usr/bin/python3 /usr/share/unattended-upgrades/unatt</w:t>
      </w:r>
    </w:p>
    <w:p w:rsidR="00F42DA3" w:rsidRDefault="000558AB">
      <w:pPr>
        <w:pStyle w:val="Standard"/>
      </w:pPr>
      <w:r>
        <w:t xml:space="preserve"> 1056 ?        Ss     0:00 /usr/sbin/sshd -D</w:t>
      </w:r>
    </w:p>
    <w:p w:rsidR="00F42DA3" w:rsidRDefault="000558AB">
      <w:pPr>
        <w:pStyle w:val="Standard"/>
      </w:pPr>
      <w:r>
        <w:t xml:space="preserve"> 1181 ?        Sl     0:00 lightdm --session-child 12 19</w:t>
      </w:r>
    </w:p>
    <w:p w:rsidR="00F42DA3" w:rsidRDefault="000558AB">
      <w:pPr>
        <w:pStyle w:val="Standard"/>
      </w:pPr>
      <w:r>
        <w:t xml:space="preserve"> 1306 ?        Ssl    0:00 /usr/lib/upower/upowerd</w:t>
      </w:r>
    </w:p>
    <w:p w:rsidR="00F42DA3" w:rsidRDefault="000558AB">
      <w:pPr>
        <w:pStyle w:val="Standard"/>
      </w:pPr>
      <w:r>
        <w:t xml:space="preserve"> 1588 tty1     Ss+    0</w:t>
      </w:r>
      <w:r>
        <w:t>:00 /sbin/agetty --noclear tty1 linux</w:t>
      </w:r>
    </w:p>
    <w:p w:rsidR="00F42DA3" w:rsidRDefault="000558AB">
      <w:pPr>
        <w:pStyle w:val="Standard"/>
      </w:pPr>
      <w:r>
        <w:t xml:space="preserve"> 1942 ?        Ssl    0:00 /usr/lib/udisks2/udisksd --no-debug</w:t>
      </w:r>
    </w:p>
    <w:p w:rsidR="00F42DA3" w:rsidRDefault="000558AB">
      <w:pPr>
        <w:pStyle w:val="Standard"/>
      </w:pPr>
      <w:r>
        <w:t xml:space="preserve"> 1988 ?        Ssl    0:00 /usr/lib/x86_64-linux-gnu/fwupd/fwupd</w:t>
      </w:r>
    </w:p>
    <w:p w:rsidR="00F42DA3" w:rsidRDefault="000558AB">
      <w:pPr>
        <w:pStyle w:val="Standard"/>
      </w:pPr>
      <w:r>
        <w:t xml:space="preserve"> 2518 ?        Ss     0:00 /usr/sbin/cupsd -l</w:t>
      </w:r>
    </w:p>
    <w:p w:rsidR="00F42DA3" w:rsidRDefault="000558AB">
      <w:pPr>
        <w:pStyle w:val="Standard"/>
      </w:pPr>
      <w:r>
        <w:t xml:space="preserve"> 2519 ?        Ssl    0:00 /usr/sbin/cups-br</w:t>
      </w:r>
      <w:r>
        <w:t>owsed</w:t>
      </w:r>
    </w:p>
    <w:p w:rsidR="00F42DA3" w:rsidRDefault="000558AB">
      <w:pPr>
        <w:pStyle w:val="Standard"/>
      </w:pPr>
      <w:r>
        <w:t xml:space="preserve"> 2526 ?        I      0:00 [kworker/1:2]</w:t>
      </w:r>
    </w:p>
    <w:p w:rsidR="00F42DA3" w:rsidRDefault="000558AB">
      <w:pPr>
        <w:pStyle w:val="Standard"/>
      </w:pPr>
      <w:r>
        <w:t xml:space="preserve"> 2744 ?        I      0:00 [kworker/1:0]</w:t>
      </w:r>
    </w:p>
    <w:p w:rsidR="00F42DA3" w:rsidRDefault="000558AB">
      <w:pPr>
        <w:pStyle w:val="Standard"/>
      </w:pPr>
      <w:r>
        <w:t xml:space="preserve"> 2748 ?        I      0:00 [kworker/2:1]</w:t>
      </w:r>
    </w:p>
    <w:p w:rsidR="00F42DA3" w:rsidRDefault="000558AB">
      <w:pPr>
        <w:pStyle w:val="Standard"/>
      </w:pPr>
      <w:r>
        <w:t xml:space="preserve"> 2751 ?        I      0:00 [kworker/3:0]</w:t>
      </w:r>
    </w:p>
    <w:p w:rsidR="00F42DA3" w:rsidRDefault="000558AB">
      <w:pPr>
        <w:pStyle w:val="Standard"/>
      </w:pPr>
      <w:r>
        <w:t xml:space="preserve"> 2770 ?        I      0:00 [kworker/0:1]</w:t>
      </w:r>
    </w:p>
    <w:p w:rsidR="00F42DA3" w:rsidRDefault="000558AB">
      <w:pPr>
        <w:pStyle w:val="Standard"/>
      </w:pPr>
      <w:r>
        <w:t xml:space="preserve"> 2856 ?        I      0:00 [kworker/0:0]</w:t>
      </w:r>
    </w:p>
    <w:p w:rsidR="00F42DA3" w:rsidRDefault="000558AB">
      <w:pPr>
        <w:pStyle w:val="Standard"/>
      </w:pPr>
      <w:r>
        <w:t xml:space="preserve"> 296</w:t>
      </w:r>
      <w:r>
        <w:t>5 ?        I      0:00 [kworker/u8:1]</w:t>
      </w:r>
    </w:p>
    <w:p w:rsidR="00F42DA3" w:rsidRDefault="000558AB">
      <w:pPr>
        <w:pStyle w:val="Standard"/>
      </w:pPr>
      <w:r>
        <w:t xml:space="preserve"> 3005 ?        R      0:00 [kworker/u8:0]</w:t>
      </w:r>
    </w:p>
    <w:p w:rsidR="00F42DA3" w:rsidRDefault="000558AB">
      <w:pPr>
        <w:pStyle w:val="Standard"/>
      </w:pPr>
      <w:r>
        <w:t xml:space="preserve"> 3022 pts/4    S      0:00 sudo su</w:t>
      </w:r>
    </w:p>
    <w:p w:rsidR="00F42DA3" w:rsidRDefault="000558AB">
      <w:pPr>
        <w:pStyle w:val="Standard"/>
      </w:pPr>
      <w:r>
        <w:t xml:space="preserve"> 3025 pts/4    S      0:00 su</w:t>
      </w:r>
    </w:p>
    <w:p w:rsidR="00F42DA3" w:rsidRDefault="000558AB">
      <w:pPr>
        <w:pStyle w:val="Standard"/>
      </w:pPr>
      <w:r>
        <w:t xml:space="preserve"> 3026 pts/4    S      0:00 bash</w:t>
      </w:r>
    </w:p>
    <w:p w:rsidR="00F42DA3" w:rsidRDefault="000558AB">
      <w:pPr>
        <w:pStyle w:val="Standard"/>
      </w:pPr>
      <w:r>
        <w:t xml:space="preserve"> 3196 pts/4    R+     0:00 ps -x</w:t>
      </w:r>
    </w:p>
    <w:p w:rsidR="00F42DA3" w:rsidRDefault="000558AB">
      <w:pPr>
        <w:pStyle w:val="Standard"/>
      </w:pPr>
      <w:r>
        <w:t>root@ubuntu:/home/kjsce/abc# ps -u</w:t>
      </w:r>
    </w:p>
    <w:p w:rsidR="00F42DA3" w:rsidRDefault="000558AB">
      <w:pPr>
        <w:pStyle w:val="Standard"/>
      </w:pPr>
      <w:r>
        <w:t xml:space="preserve">USER       </w:t>
      </w:r>
      <w:r>
        <w:t>PID %CPU %MEM    VSZ   RSS TTY      STAT START   TIME COMMAND</w:t>
      </w:r>
    </w:p>
    <w:p w:rsidR="00F42DA3" w:rsidRDefault="000558AB">
      <w:pPr>
        <w:pStyle w:val="Standard"/>
      </w:pPr>
      <w:r>
        <w:t>root      1046  1.0  1.1 432508 96620 tty7     Ssl+ 11:22   0:40 /usr/lib/xorg/X</w:t>
      </w:r>
    </w:p>
    <w:p w:rsidR="00F42DA3" w:rsidRDefault="000558AB">
      <w:pPr>
        <w:pStyle w:val="Standard"/>
      </w:pPr>
      <w:r>
        <w:t>root      1588  0.0  0.0  15936  1788 tty1     Ss+  11:22   0:00 /sbin/agetty --</w:t>
      </w:r>
    </w:p>
    <w:p w:rsidR="00F42DA3" w:rsidRDefault="000558AB">
      <w:pPr>
        <w:pStyle w:val="Standard"/>
      </w:pPr>
      <w:r>
        <w:t xml:space="preserve">root      3022  0.0  0.0  54792 </w:t>
      </w:r>
      <w:r>
        <w:t xml:space="preserve"> 3880 pts/4    S    12:15   0:00 sudo su</w:t>
      </w:r>
    </w:p>
    <w:p w:rsidR="00F42DA3" w:rsidRDefault="000558AB">
      <w:pPr>
        <w:pStyle w:val="Standard"/>
      </w:pPr>
      <w:r>
        <w:t>root      3025  0.0  0.0  54376  3584 pts/4    S    12:15   0:00 su</w:t>
      </w:r>
    </w:p>
    <w:p w:rsidR="00F42DA3" w:rsidRDefault="000558AB">
      <w:pPr>
        <w:pStyle w:val="Standard"/>
      </w:pPr>
      <w:r>
        <w:t>root      3026  0.0  0.0  21224  3824 pts/4    S    12:15   0:00 bash</w:t>
      </w:r>
    </w:p>
    <w:p w:rsidR="00F42DA3" w:rsidRDefault="000558AB">
      <w:pPr>
        <w:pStyle w:val="Standard"/>
      </w:pPr>
      <w:r>
        <w:t>root      3197  0.0  0.0  37364  3316 pts/4    R+   12:26   0:00 ps -u</w:t>
      </w:r>
    </w:p>
    <w:p w:rsidR="00F42DA3" w:rsidRDefault="00F42DA3">
      <w:pPr>
        <w:pStyle w:val="Standard"/>
      </w:pPr>
    </w:p>
    <w:sectPr w:rsidR="00F42DA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558AB">
      <w:r>
        <w:separator/>
      </w:r>
    </w:p>
  </w:endnote>
  <w:endnote w:type="continuationSeparator" w:id="0">
    <w:p w:rsidR="00000000" w:rsidRDefault="0005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558AB">
      <w:r>
        <w:rPr>
          <w:color w:val="000000"/>
        </w:rPr>
        <w:separator/>
      </w:r>
    </w:p>
  </w:footnote>
  <w:footnote w:type="continuationSeparator" w:id="0">
    <w:p w:rsidR="00000000" w:rsidRDefault="00055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2DA3"/>
    <w:rsid w:val="000558AB"/>
    <w:rsid w:val="00F4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CA366-C4EA-4C2D-B6C4-C21C2C4C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Shah</dc:creator>
  <cp:lastModifiedBy>Aayush Shah</cp:lastModifiedBy>
  <cp:revision>2</cp:revision>
  <dcterms:created xsi:type="dcterms:W3CDTF">2022-09-08T15:25:00Z</dcterms:created>
  <dcterms:modified xsi:type="dcterms:W3CDTF">2022-09-08T15:25:00Z</dcterms:modified>
</cp:coreProperties>
</file>